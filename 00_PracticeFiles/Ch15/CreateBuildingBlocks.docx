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1F" w:rsidRPr="00A9251F" w:rsidRDefault="0067109A" w:rsidP="00A9251F">
      <w:r>
        <w:t>This document contains a footer that you can save as a building block. The footer displays the file name in uppercase letters, surrounded by a colored outline.</w:t>
      </w:r>
      <w:bookmarkStart w:id="0" w:name="_GoBack"/>
      <w:bookmarkEnd w:id="0"/>
    </w:p>
    <w:sectPr w:rsidR="00A9251F" w:rsidRPr="00A9251F" w:rsidSect="00F24B8D">
      <w:headerReference w:type="default" r:id="rId11"/>
      <w:footerReference w:type="defaul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18C" w:rsidRDefault="0017718C" w:rsidP="00892F94">
      <w:r>
        <w:separator/>
      </w:r>
    </w:p>
  </w:endnote>
  <w:endnote w:type="continuationSeparator" w:id="0">
    <w:p w:rsidR="0017718C" w:rsidRDefault="0017718C" w:rsidP="00892F94">
      <w:r>
        <w:continuationSeparator/>
      </w:r>
    </w:p>
  </w:endnote>
  <w:endnote w:type="continuationNotice" w:id="1">
    <w:p w:rsidR="0017718C" w:rsidRDefault="001771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51F" w:rsidRPr="00A9251F" w:rsidRDefault="00A9251F" w:rsidP="00A9251F">
    <w:pPr>
      <w:pStyle w:val="Footer"/>
      <w:tabs>
        <w:tab w:val="clear" w:pos="4320"/>
        <w:tab w:val="clear" w:pos="8640"/>
        <w:tab w:val="center" w:pos="5040"/>
        <w:tab w:val="right" w:pos="10080"/>
      </w:tabs>
      <w:spacing w:after="0" w:line="240" w:lineRule="auto"/>
      <w:jc w:val="center"/>
      <w:rPr>
        <w:lang w:val="en-US"/>
      </w:rPr>
    </w:pPr>
    <w:r w:rsidRPr="00D94590">
      <w:rPr>
        <w:noProof/>
        <w:color w:val="6C126C" w:themeColor="text2"/>
        <w:w w:val="90"/>
        <w:sz w:val="28"/>
        <w:lang w:val="en-US" w:eastAsia="en-US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52325AB7" wp14:editId="70CF07AD">
              <wp:simplePos x="0" y="0"/>
              <wp:positionH relativeFrom="column">
                <wp:posOffset>0</wp:posOffset>
              </wp:positionH>
              <wp:positionV relativeFrom="paragraph">
                <wp:posOffset>-91440</wp:posOffset>
              </wp:positionV>
              <wp:extent cx="6400800" cy="0"/>
              <wp:effectExtent l="0" t="19050" r="19050" b="19050"/>
              <wp:wrapSquare wrapText="bothSides"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28575">
                        <a:gradFill flip="none" rotWithShape="1">
                          <a:gsLst>
                            <a:gs pos="50000">
                              <a:schemeClr val="accent1"/>
                            </a:gs>
                            <a:gs pos="15000">
                              <a:schemeClr val="accent6"/>
                            </a:gs>
                            <a:gs pos="85000">
                              <a:schemeClr val="accent3"/>
                            </a:gs>
                          </a:gsLst>
                          <a:lin ang="1080000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17E08A" id="Straight Connector 4" o:spid="_x0000_s1026" style="position:absolute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7.2pt" to="7in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" strokeweight="2.25pt">
              <w10:wrap type="square"/>
            </v:line>
          </w:pict>
        </mc:Fallback>
      </mc:AlternateContent>
    </w:r>
    <w:r>
      <w:rPr>
        <w:lang w:val="en-US"/>
      </w:rPr>
      <w:t>Address1</w:t>
    </w:r>
    <w:r w:rsidRPr="00D94590">
      <w:tab/>
    </w:r>
    <w:r>
      <w:rPr>
        <w:lang w:val="en-US"/>
      </w:rPr>
      <w:t>website</w:t>
    </w:r>
    <w:r w:rsidRPr="00D94590">
      <w:rPr>
        <w:lang w:val="en-US"/>
      </w:rPr>
      <w:tab/>
    </w:r>
    <w:r>
      <w:rPr>
        <w:lang w:val="en-US"/>
      </w:rPr>
      <w:t>email address</w:t>
    </w:r>
    <w:r w:rsidRPr="00D94590">
      <w:br/>
    </w:r>
    <w:r>
      <w:rPr>
        <w:lang w:val="en-US"/>
      </w:rPr>
      <w:t>Address2</w:t>
    </w:r>
    <w:r w:rsidRPr="00D94590">
      <w:tab/>
    </w:r>
    <w:r w:rsidRPr="00D94590">
      <w:rPr>
        <w:lang w:val="en-US"/>
      </w:rPr>
      <w:tab/>
    </w:r>
    <w:r>
      <w:rPr>
        <w:lang w:val="en-US"/>
      </w:rPr>
      <w:t>phone number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A61" w:rsidRPr="00A9251F" w:rsidRDefault="0067109A" w:rsidP="0067109A">
    <w:pPr>
      <w:pStyle w:val="Footer"/>
      <w:pBdr>
        <w:top w:val="single" w:sz="8" w:space="1" w:color="6C126C" w:themeColor="text2"/>
        <w:left w:val="single" w:sz="8" w:space="4" w:color="6C126C" w:themeColor="text2"/>
        <w:bottom w:val="single" w:sz="8" w:space="1" w:color="6C126C" w:themeColor="text2"/>
        <w:right w:val="single" w:sz="8" w:space="4" w:color="6C126C" w:themeColor="text2"/>
      </w:pBdr>
      <w:tabs>
        <w:tab w:val="clear" w:pos="4320"/>
        <w:tab w:val="clear" w:pos="8640"/>
        <w:tab w:val="center" w:pos="5040"/>
        <w:tab w:val="right" w:pos="10080"/>
      </w:tabs>
      <w:spacing w:after="0" w:line="240" w:lineRule="auto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 \* Upper  \* MERGEFORMAT </w:instrText>
    </w:r>
    <w:r>
      <w:rPr>
        <w:lang w:val="en-US"/>
      </w:rPr>
      <w:fldChar w:fldCharType="separate"/>
    </w:r>
    <w:r>
      <w:rPr>
        <w:noProof/>
        <w:lang w:val="en-US"/>
      </w:rPr>
      <w:t>CREATEBUILDINGBLOCKS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18C" w:rsidRDefault="0017718C" w:rsidP="00892F94">
      <w:r>
        <w:separator/>
      </w:r>
    </w:p>
  </w:footnote>
  <w:footnote w:type="continuationSeparator" w:id="0">
    <w:p w:rsidR="0017718C" w:rsidRDefault="0017718C" w:rsidP="00892F94">
      <w:r>
        <w:continuationSeparator/>
      </w:r>
    </w:p>
  </w:footnote>
  <w:footnote w:type="continuationNotice" w:id="1">
    <w:p w:rsidR="0017718C" w:rsidRDefault="001771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A61" w:rsidRPr="00D94590" w:rsidRDefault="0017718C" w:rsidP="00F24B8D">
    <w:pPr>
      <w:pStyle w:val="Footer"/>
      <w:tabs>
        <w:tab w:val="clear" w:pos="4320"/>
        <w:tab w:val="clear" w:pos="8640"/>
        <w:tab w:val="right" w:pos="10080"/>
      </w:tabs>
      <w:spacing w:after="0" w:line="240" w:lineRule="auto"/>
      <w:jc w:val="center"/>
    </w:pPr>
    <w:sdt>
      <w:sdtPr>
        <w:alias w:val="Title"/>
        <w:tag w:val=""/>
        <w:id w:val="-159053157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A9251F">
          <w:rPr>
            <w:lang w:val="en-US"/>
          </w:rPr>
          <w:t>CreateBuildingBlocks</w:t>
        </w:r>
        <w:proofErr w:type="spellEnd"/>
      </w:sdtContent>
    </w:sdt>
    <w:r w:rsidR="00E27A61" w:rsidRPr="00D94590">
      <w:rPr>
        <w:lang w:val="en-US"/>
      </w:rPr>
      <w:tab/>
    </w:r>
    <w:r w:rsidR="00E27A61" w:rsidRPr="00D94590">
      <w:t xml:space="preserve">Page </w:t>
    </w:r>
    <w:r w:rsidR="00E27A61" w:rsidRPr="00D94590">
      <w:rPr>
        <w:b/>
        <w:bCs/>
      </w:rPr>
      <w:fldChar w:fldCharType="begin"/>
    </w:r>
    <w:r w:rsidR="00E27A61" w:rsidRPr="00D94590">
      <w:rPr>
        <w:b/>
        <w:bCs/>
      </w:rPr>
      <w:instrText xml:space="preserve"> PAGE </w:instrText>
    </w:r>
    <w:r w:rsidR="00E27A61" w:rsidRPr="00D94590">
      <w:rPr>
        <w:b/>
        <w:bCs/>
      </w:rPr>
      <w:fldChar w:fldCharType="separate"/>
    </w:r>
    <w:r w:rsidR="00A9251F">
      <w:rPr>
        <w:b/>
        <w:bCs/>
        <w:noProof/>
      </w:rPr>
      <w:t>2</w:t>
    </w:r>
    <w:r w:rsidR="00E27A61" w:rsidRPr="00D94590">
      <w:rPr>
        <w:b/>
        <w:bCs/>
      </w:rPr>
      <w:fldChar w:fldCharType="end"/>
    </w:r>
    <w:r w:rsidR="00E27A61" w:rsidRPr="00D94590">
      <w:t xml:space="preserve"> of </w:t>
    </w:r>
    <w:r w:rsidR="00E27A61" w:rsidRPr="00D94590">
      <w:rPr>
        <w:b/>
        <w:bCs/>
      </w:rPr>
      <w:fldChar w:fldCharType="begin"/>
    </w:r>
    <w:r w:rsidR="00E27A61" w:rsidRPr="00D94590">
      <w:rPr>
        <w:b/>
        <w:bCs/>
      </w:rPr>
      <w:instrText xml:space="preserve"> NUMPAGES  </w:instrText>
    </w:r>
    <w:r w:rsidR="00E27A61" w:rsidRPr="00D94590">
      <w:rPr>
        <w:b/>
        <w:bCs/>
      </w:rPr>
      <w:fldChar w:fldCharType="separate"/>
    </w:r>
    <w:r w:rsidR="00A9251F">
      <w:rPr>
        <w:b/>
        <w:bCs/>
        <w:noProof/>
      </w:rPr>
      <w:t>2</w:t>
    </w:r>
    <w:r w:rsidR="00E27A61" w:rsidRPr="00D94590">
      <w:rPr>
        <w:b/>
        <w:bCs/>
      </w:rPr>
      <w:fldChar w:fldCharType="end"/>
    </w:r>
    <w:r w:rsidR="00E27A61" w:rsidRPr="00D94590">
      <w:rPr>
        <w:noProof/>
        <w:color w:val="6C126C" w:themeColor="text2"/>
        <w:w w:val="90"/>
        <w:sz w:val="32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88E82E" wp14:editId="623FF4F1">
              <wp:simplePos x="0" y="0"/>
              <wp:positionH relativeFrom="column">
                <wp:posOffset>0</wp:posOffset>
              </wp:positionH>
              <wp:positionV relativeFrom="paragraph">
                <wp:posOffset>274320</wp:posOffset>
              </wp:positionV>
              <wp:extent cx="6400800" cy="0"/>
              <wp:effectExtent l="0" t="1905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28575">
                        <a:gradFill flip="none" rotWithShape="1">
                          <a:gsLst>
                            <a:gs pos="50000">
                              <a:schemeClr val="accent1"/>
                            </a:gs>
                            <a:gs pos="15000">
                              <a:schemeClr val="accent6"/>
                            </a:gs>
                            <a:gs pos="85000">
                              <a:schemeClr val="accent3"/>
                            </a:gs>
                          </a:gsLst>
                          <a:lin ang="1080000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E8EF9" id="Straight Connector 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6pt" to="7in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" strokeweight="2.25pt">
              <w10:wrap type="tigh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3A19"/>
    <w:multiLevelType w:val="hybridMultilevel"/>
    <w:tmpl w:val="277ADC90"/>
    <w:lvl w:ilvl="0" w:tplc="9064B846">
      <w:start w:val="1"/>
      <w:numFmt w:val="decimal"/>
      <w:pStyle w:val="NumList"/>
      <w:lvlText w:val="%1."/>
      <w:lvlJc w:val="left"/>
      <w:pPr>
        <w:ind w:left="1051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3D7A37DE"/>
    <w:multiLevelType w:val="hybridMultilevel"/>
    <w:tmpl w:val="230C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23163"/>
    <w:multiLevelType w:val="hybridMultilevel"/>
    <w:tmpl w:val="A70C1578"/>
    <w:lvl w:ilvl="0" w:tplc="1FA0B0E6">
      <w:start w:val="1"/>
      <w:numFmt w:val="lowerLetter"/>
      <w:pStyle w:val="NumList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removeDateAndTime/>
  <w:proofState w:spelling="clean" w:grammar="clean"/>
  <w:attachedTemplate r:id="rId1"/>
  <w:stylePaneFormatFilter w:val="3B21" w:allStyles="1" w:customStyles="0" w:latentStyles="0" w:stylesInUse="0" w:headingStyles="1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85TrailerDate" w:val="0"/>
    <w:docVar w:name="85TrailerDateField" w:val="0"/>
    <w:docVar w:name="85TrailerDraft" w:val="0"/>
    <w:docVar w:name="85TrailerTime" w:val="0"/>
    <w:docVar w:name="85TrailerType" w:val="100"/>
    <w:docVar w:name="DrinkerSoftwiseTrailer" w:val="Gone3"/>
    <w:docVar w:name="DrinkerWordTrailer" w:val="Gone3"/>
    <w:docVar w:name="MPDocID" w:val="PHTRANS/ 975209.2"/>
    <w:docVar w:name="MPDocIDTemplate" w:val="%l/ |%n|.%v"/>
    <w:docVar w:name="MPDocIDTemplateDefault" w:val="%l/ |%n|.%v"/>
    <w:docVar w:name="NewDocStampType" w:val="1"/>
  </w:docVars>
  <w:rsids>
    <w:rsidRoot w:val="00A9251F"/>
    <w:rsid w:val="00010DED"/>
    <w:rsid w:val="00013453"/>
    <w:rsid w:val="0002271B"/>
    <w:rsid w:val="00045AED"/>
    <w:rsid w:val="00051B45"/>
    <w:rsid w:val="00052D17"/>
    <w:rsid w:val="00063DAE"/>
    <w:rsid w:val="000A601E"/>
    <w:rsid w:val="000C4C78"/>
    <w:rsid w:val="000D2483"/>
    <w:rsid w:val="000D3373"/>
    <w:rsid w:val="000E499F"/>
    <w:rsid w:val="000F2A54"/>
    <w:rsid w:val="000F2FBF"/>
    <w:rsid w:val="000F50FE"/>
    <w:rsid w:val="0010130A"/>
    <w:rsid w:val="001268D1"/>
    <w:rsid w:val="0014466B"/>
    <w:rsid w:val="00157C94"/>
    <w:rsid w:val="00165644"/>
    <w:rsid w:val="001700A0"/>
    <w:rsid w:val="00170BF3"/>
    <w:rsid w:val="00174A66"/>
    <w:rsid w:val="0017608A"/>
    <w:rsid w:val="0017718C"/>
    <w:rsid w:val="001812E0"/>
    <w:rsid w:val="001A30B7"/>
    <w:rsid w:val="001A3278"/>
    <w:rsid w:val="001B12F6"/>
    <w:rsid w:val="001C05ED"/>
    <w:rsid w:val="001D0021"/>
    <w:rsid w:val="001E0E34"/>
    <w:rsid w:val="001E5C71"/>
    <w:rsid w:val="0021222D"/>
    <w:rsid w:val="00212B2F"/>
    <w:rsid w:val="00221A53"/>
    <w:rsid w:val="00226462"/>
    <w:rsid w:val="00230C52"/>
    <w:rsid w:val="0027364A"/>
    <w:rsid w:val="0032311C"/>
    <w:rsid w:val="0034083F"/>
    <w:rsid w:val="00344A6B"/>
    <w:rsid w:val="00390836"/>
    <w:rsid w:val="003A64BA"/>
    <w:rsid w:val="003C56C7"/>
    <w:rsid w:val="003D1AD7"/>
    <w:rsid w:val="003E070D"/>
    <w:rsid w:val="003E1BDE"/>
    <w:rsid w:val="0047244A"/>
    <w:rsid w:val="0049387B"/>
    <w:rsid w:val="004A0283"/>
    <w:rsid w:val="004C00CF"/>
    <w:rsid w:val="004E12DC"/>
    <w:rsid w:val="004E2562"/>
    <w:rsid w:val="004F0C0F"/>
    <w:rsid w:val="004F69DF"/>
    <w:rsid w:val="004F7C00"/>
    <w:rsid w:val="005013C7"/>
    <w:rsid w:val="00521CA0"/>
    <w:rsid w:val="00535108"/>
    <w:rsid w:val="005931E5"/>
    <w:rsid w:val="005B5DD4"/>
    <w:rsid w:val="005B6119"/>
    <w:rsid w:val="005C056C"/>
    <w:rsid w:val="005C127C"/>
    <w:rsid w:val="005C2EF7"/>
    <w:rsid w:val="00665ED3"/>
    <w:rsid w:val="0067109A"/>
    <w:rsid w:val="0069384D"/>
    <w:rsid w:val="006A3CF6"/>
    <w:rsid w:val="006A5483"/>
    <w:rsid w:val="006B4121"/>
    <w:rsid w:val="006B4F29"/>
    <w:rsid w:val="006C1109"/>
    <w:rsid w:val="006F0564"/>
    <w:rsid w:val="00742452"/>
    <w:rsid w:val="00752FF2"/>
    <w:rsid w:val="0076359D"/>
    <w:rsid w:val="00781AC8"/>
    <w:rsid w:val="007B1518"/>
    <w:rsid w:val="007C436B"/>
    <w:rsid w:val="007C702E"/>
    <w:rsid w:val="007D0B9A"/>
    <w:rsid w:val="007D2ABB"/>
    <w:rsid w:val="007D3E6A"/>
    <w:rsid w:val="007D46A8"/>
    <w:rsid w:val="007E1241"/>
    <w:rsid w:val="007F511D"/>
    <w:rsid w:val="00805BF7"/>
    <w:rsid w:val="00826900"/>
    <w:rsid w:val="008367A7"/>
    <w:rsid w:val="00847874"/>
    <w:rsid w:val="0085147F"/>
    <w:rsid w:val="0085391D"/>
    <w:rsid w:val="0086608F"/>
    <w:rsid w:val="008927C2"/>
    <w:rsid w:val="00892F94"/>
    <w:rsid w:val="00896FBC"/>
    <w:rsid w:val="008A4185"/>
    <w:rsid w:val="008A618C"/>
    <w:rsid w:val="008A729B"/>
    <w:rsid w:val="008B05CB"/>
    <w:rsid w:val="008B2E93"/>
    <w:rsid w:val="008E596E"/>
    <w:rsid w:val="008E7EC1"/>
    <w:rsid w:val="008F32B9"/>
    <w:rsid w:val="009517E6"/>
    <w:rsid w:val="00954E86"/>
    <w:rsid w:val="0095788D"/>
    <w:rsid w:val="00981832"/>
    <w:rsid w:val="009914C4"/>
    <w:rsid w:val="009B3321"/>
    <w:rsid w:val="009B7DC7"/>
    <w:rsid w:val="009F4455"/>
    <w:rsid w:val="009F447F"/>
    <w:rsid w:val="00A27B6E"/>
    <w:rsid w:val="00A34F3C"/>
    <w:rsid w:val="00A37A75"/>
    <w:rsid w:val="00A40551"/>
    <w:rsid w:val="00A53227"/>
    <w:rsid w:val="00A54223"/>
    <w:rsid w:val="00A57D0C"/>
    <w:rsid w:val="00A73DA6"/>
    <w:rsid w:val="00A75B13"/>
    <w:rsid w:val="00A9251F"/>
    <w:rsid w:val="00AA0191"/>
    <w:rsid w:val="00AC616F"/>
    <w:rsid w:val="00AD78A2"/>
    <w:rsid w:val="00AE358D"/>
    <w:rsid w:val="00AF0529"/>
    <w:rsid w:val="00AF08B0"/>
    <w:rsid w:val="00B02B97"/>
    <w:rsid w:val="00B10FA9"/>
    <w:rsid w:val="00B20048"/>
    <w:rsid w:val="00B23D91"/>
    <w:rsid w:val="00B30DEB"/>
    <w:rsid w:val="00B3726A"/>
    <w:rsid w:val="00B42DE8"/>
    <w:rsid w:val="00B45882"/>
    <w:rsid w:val="00B54512"/>
    <w:rsid w:val="00B55D50"/>
    <w:rsid w:val="00B614CB"/>
    <w:rsid w:val="00B62E5F"/>
    <w:rsid w:val="00B949F0"/>
    <w:rsid w:val="00B967DE"/>
    <w:rsid w:val="00BA1AB5"/>
    <w:rsid w:val="00BA1CFC"/>
    <w:rsid w:val="00BA2A0D"/>
    <w:rsid w:val="00BA3655"/>
    <w:rsid w:val="00BC5D62"/>
    <w:rsid w:val="00BD6378"/>
    <w:rsid w:val="00BF1624"/>
    <w:rsid w:val="00C07F10"/>
    <w:rsid w:val="00C1711E"/>
    <w:rsid w:val="00C3098D"/>
    <w:rsid w:val="00C56986"/>
    <w:rsid w:val="00C6685F"/>
    <w:rsid w:val="00C9605A"/>
    <w:rsid w:val="00CA70D4"/>
    <w:rsid w:val="00CB2991"/>
    <w:rsid w:val="00CB2D77"/>
    <w:rsid w:val="00CC5ECD"/>
    <w:rsid w:val="00CD252D"/>
    <w:rsid w:val="00CD4D77"/>
    <w:rsid w:val="00CE7021"/>
    <w:rsid w:val="00CF1BCB"/>
    <w:rsid w:val="00D146FE"/>
    <w:rsid w:val="00D2470D"/>
    <w:rsid w:val="00D83BD4"/>
    <w:rsid w:val="00D91D8E"/>
    <w:rsid w:val="00D94590"/>
    <w:rsid w:val="00D9671A"/>
    <w:rsid w:val="00DA78B6"/>
    <w:rsid w:val="00DF257A"/>
    <w:rsid w:val="00E00959"/>
    <w:rsid w:val="00E24F67"/>
    <w:rsid w:val="00E2629A"/>
    <w:rsid w:val="00E27A61"/>
    <w:rsid w:val="00E27AAB"/>
    <w:rsid w:val="00E67A51"/>
    <w:rsid w:val="00E713E9"/>
    <w:rsid w:val="00E75652"/>
    <w:rsid w:val="00E81EA5"/>
    <w:rsid w:val="00E83E28"/>
    <w:rsid w:val="00E93F4D"/>
    <w:rsid w:val="00E96609"/>
    <w:rsid w:val="00EA134C"/>
    <w:rsid w:val="00EB0E67"/>
    <w:rsid w:val="00EB57A1"/>
    <w:rsid w:val="00ED2AD6"/>
    <w:rsid w:val="00ED771B"/>
    <w:rsid w:val="00EE1B00"/>
    <w:rsid w:val="00F01EC9"/>
    <w:rsid w:val="00F0243B"/>
    <w:rsid w:val="00F02E40"/>
    <w:rsid w:val="00F24A46"/>
    <w:rsid w:val="00F24B8D"/>
    <w:rsid w:val="00F256F0"/>
    <w:rsid w:val="00F75ECC"/>
    <w:rsid w:val="00F90C2A"/>
    <w:rsid w:val="00FC75C8"/>
    <w:rsid w:val="00FE0AC3"/>
    <w:rsid w:val="00FF12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F82898"/>
  <w15:docId w15:val="{9EDFFBF0-B609-49BE-AF51-9F90C0AD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A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9A"/>
    <w:pPr>
      <w:keepNext/>
      <w:keepLines/>
      <w:pBdr>
        <w:bottom w:val="single" w:sz="8" w:space="1" w:color="6C126C" w:themeColor="text2"/>
      </w:pBdr>
      <w:spacing w:before="240" w:after="0"/>
      <w:outlineLvl w:val="0"/>
    </w:pPr>
    <w:rPr>
      <w:rFonts w:asciiTheme="majorHAnsi" w:eastAsiaTheme="majorEastAsia" w:hAnsiTheme="majorHAnsi" w:cstheme="majorBidi"/>
      <w:color w:val="720072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007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DE"/>
    <w:pPr>
      <w:keepNext/>
      <w:keepLines/>
      <w:spacing w:before="240" w:after="60"/>
      <w:outlineLvl w:val="2"/>
    </w:pPr>
    <w:rPr>
      <w:rFonts w:asciiTheme="majorHAnsi" w:hAnsiTheme="majorHAnsi" w:cstheme="majorBidi"/>
      <w:color w:val="4C004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0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007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0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00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458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383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05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61B3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">
    <w:name w:val="Body Text"/>
    <w:basedOn w:val="Normal"/>
    <w:link w:val="BodyTextChar"/>
    <w:semiHidden/>
    <w:rsid w:val="00B715E1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rsid w:val="006179B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179B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179B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4B8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B8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B9A"/>
    <w:rPr>
      <w:rFonts w:asciiTheme="majorHAnsi" w:eastAsiaTheme="majorEastAsia" w:hAnsiTheme="majorHAnsi" w:cstheme="majorBidi"/>
      <w:color w:val="720072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C0F"/>
    <w:rPr>
      <w:rFonts w:asciiTheme="majorHAnsi" w:eastAsiaTheme="majorEastAsia" w:hAnsiTheme="majorHAnsi" w:cstheme="majorBidi"/>
      <w:color w:val="720072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semiHidden/>
    <w:rsid w:val="004F0C0F"/>
    <w:rPr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B45882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unhideWhenUsed/>
    <w:rsid w:val="00B372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3321"/>
    <w:rPr>
      <w:color w:val="6C126C" w:themeColor="text2"/>
      <w:u w:val="single"/>
    </w:rPr>
  </w:style>
  <w:style w:type="paragraph" w:styleId="ListParagraph">
    <w:name w:val="List Paragraph"/>
    <w:basedOn w:val="Normal"/>
    <w:uiPriority w:val="34"/>
    <w:qFormat/>
    <w:rsid w:val="00E24F67"/>
    <w:pPr>
      <w:ind w:left="720"/>
      <w:contextualSpacing/>
    </w:pPr>
  </w:style>
  <w:style w:type="paragraph" w:styleId="NoSpacing">
    <w:name w:val="No Spacing"/>
    <w:uiPriority w:val="1"/>
    <w:qFormat/>
    <w:rsid w:val="00E93F4D"/>
    <w:pPr>
      <w:spacing w:after="0" w:line="240" w:lineRule="auto"/>
    </w:pPr>
  </w:style>
  <w:style w:type="table" w:customStyle="1" w:styleId="GridTable1Light-Accent21">
    <w:name w:val="Grid Table 1 Light - Accent 21"/>
    <w:basedOn w:val="TableNormal"/>
    <w:uiPriority w:val="46"/>
    <w:rsid w:val="00E93F4D"/>
    <w:pPr>
      <w:spacing w:after="0" w:line="240" w:lineRule="auto"/>
    </w:pPr>
    <w:tblPr>
      <w:tblStyleRowBandSize w:val="1"/>
      <w:tblStyleColBandSize w:val="1"/>
      <w:tblBorders>
        <w:top w:val="single" w:sz="4" w:space="0" w:color="F6C7A2" w:themeColor="accent2" w:themeTint="66"/>
        <w:left w:val="single" w:sz="4" w:space="0" w:color="F6C7A2" w:themeColor="accent2" w:themeTint="66"/>
        <w:bottom w:val="single" w:sz="4" w:space="0" w:color="F6C7A2" w:themeColor="accent2" w:themeTint="66"/>
        <w:right w:val="single" w:sz="4" w:space="0" w:color="F6C7A2" w:themeColor="accent2" w:themeTint="66"/>
        <w:insideH w:val="single" w:sz="4" w:space="0" w:color="F6C7A2" w:themeColor="accent2" w:themeTint="66"/>
        <w:insideV w:val="single" w:sz="4" w:space="0" w:color="F6C7A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B7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B7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2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4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967DE"/>
    <w:rPr>
      <w:rFonts w:asciiTheme="majorHAnsi" w:hAnsiTheme="majorHAnsi" w:cstheme="majorBidi"/>
      <w:color w:val="4C004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05A"/>
    <w:rPr>
      <w:rFonts w:asciiTheme="majorHAnsi" w:eastAsiaTheme="majorEastAsia" w:hAnsiTheme="majorHAnsi" w:cstheme="majorBidi"/>
      <w:i/>
      <w:iCs/>
      <w:color w:val="720072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9605A"/>
    <w:rPr>
      <w:rFonts w:asciiTheme="majorHAnsi" w:eastAsiaTheme="majorEastAsia" w:hAnsiTheme="majorHAnsi" w:cstheme="majorBidi"/>
      <w:color w:val="720072" w:themeColor="accent1" w:themeShade="BF"/>
      <w:sz w:val="20"/>
    </w:rPr>
  </w:style>
  <w:style w:type="paragraph" w:styleId="TOC1">
    <w:name w:val="toc 1"/>
    <w:next w:val="TOC2"/>
    <w:uiPriority w:val="39"/>
    <w:unhideWhenUsed/>
    <w:rsid w:val="00AE358D"/>
    <w:pPr>
      <w:spacing w:after="60"/>
      <w:contextualSpacing/>
      <w:outlineLvl w:val="0"/>
    </w:pPr>
    <w:rPr>
      <w:rFonts w:eastAsiaTheme="minorEastAsia"/>
      <w:color w:val="990099" w:themeColor="accent1"/>
    </w:rPr>
  </w:style>
  <w:style w:type="paragraph" w:styleId="TOC2">
    <w:name w:val="toc 2"/>
    <w:basedOn w:val="TOC1"/>
    <w:uiPriority w:val="39"/>
    <w:unhideWhenUsed/>
    <w:rsid w:val="00AE358D"/>
    <w:pPr>
      <w:ind w:left="216"/>
      <w:outlineLvl w:val="1"/>
    </w:pPr>
    <w:rPr>
      <w:color w:val="6C126C" w:themeColor="text2"/>
    </w:rPr>
  </w:style>
  <w:style w:type="paragraph" w:styleId="TOC3">
    <w:name w:val="toc 3"/>
    <w:basedOn w:val="TOC2"/>
    <w:uiPriority w:val="39"/>
    <w:unhideWhenUsed/>
    <w:rsid w:val="00AE358D"/>
    <w:pPr>
      <w:ind w:left="432"/>
      <w:outlineLvl w:val="2"/>
    </w:pPr>
    <w:rPr>
      <w:color w:val="auto"/>
    </w:rPr>
  </w:style>
  <w:style w:type="paragraph" w:customStyle="1" w:styleId="ListFig-Graphic">
    <w:name w:val="List Fig-Graphic"/>
    <w:basedOn w:val="Normal"/>
    <w:uiPriority w:val="12"/>
    <w:rsid w:val="0095788D"/>
    <w:pPr>
      <w:suppressAutoHyphens/>
      <w:spacing w:before="180" w:after="80" w:line="240" w:lineRule="atLeast"/>
      <w:ind w:left="1022"/>
    </w:pPr>
    <w:rPr>
      <w:iCs/>
      <w:szCs w:val="20"/>
    </w:rPr>
  </w:style>
  <w:style w:type="paragraph" w:customStyle="1" w:styleId="ListPara">
    <w:name w:val="List Para"/>
    <w:basedOn w:val="Normal"/>
    <w:uiPriority w:val="2"/>
    <w:qFormat/>
    <w:rsid w:val="0095788D"/>
    <w:pPr>
      <w:ind w:left="1080"/>
    </w:pPr>
  </w:style>
  <w:style w:type="paragraph" w:customStyle="1" w:styleId="NumList">
    <w:name w:val="Num List"/>
    <w:basedOn w:val="Normal"/>
    <w:uiPriority w:val="3"/>
    <w:qFormat/>
    <w:rsid w:val="0095788D"/>
    <w:pPr>
      <w:numPr>
        <w:numId w:val="1"/>
      </w:numPr>
    </w:pPr>
  </w:style>
  <w:style w:type="character" w:customStyle="1" w:styleId="FigNum">
    <w:name w:val="Fig Num"/>
    <w:uiPriority w:val="8"/>
    <w:rsid w:val="0095788D"/>
    <w:rPr>
      <w:b/>
      <w:bCs/>
      <w:caps/>
      <w:sz w:val="15"/>
      <w:szCs w:val="15"/>
    </w:rPr>
  </w:style>
  <w:style w:type="paragraph" w:customStyle="1" w:styleId="NumList2">
    <w:name w:val="Num List 2"/>
    <w:basedOn w:val="NumList"/>
    <w:uiPriority w:val="3"/>
    <w:rsid w:val="0095788D"/>
    <w:pPr>
      <w:numPr>
        <w:numId w:val="2"/>
      </w:numPr>
    </w:pPr>
  </w:style>
  <w:style w:type="paragraph" w:customStyle="1" w:styleId="BullList">
    <w:name w:val="Bull List"/>
    <w:basedOn w:val="NumList"/>
    <w:uiPriority w:val="2"/>
    <w:qFormat/>
    <w:rsid w:val="0095788D"/>
    <w:pPr>
      <w:numPr>
        <w:numId w:val="3"/>
      </w:numPr>
      <w:ind w:left="1051"/>
    </w:pPr>
  </w:style>
  <w:style w:type="paragraph" w:customStyle="1" w:styleId="Normalunindented">
    <w:name w:val="Normal (unindented)"/>
    <w:basedOn w:val="Normal"/>
    <w:qFormat/>
    <w:rsid w:val="0095788D"/>
  </w:style>
  <w:style w:type="table" w:styleId="ListTable1Light-Accent1">
    <w:name w:val="List Table 1 Light Accent 1"/>
    <w:basedOn w:val="TableNormal"/>
    <w:uiPriority w:val="46"/>
    <w:rsid w:val="007B151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FF" w:themeFill="accent1" w:themeFillTint="33"/>
      </w:tcPr>
    </w:tblStylePr>
    <w:tblStylePr w:type="band1Horz">
      <w:tblPr/>
      <w:tcPr>
        <w:shd w:val="clear" w:color="auto" w:fill="FFB7FF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7B15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E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E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7E4" w:themeFill="accent6" w:themeFillTint="33"/>
      </w:tcPr>
    </w:tblStylePr>
    <w:tblStylePr w:type="band1Horz">
      <w:tblPr/>
      <w:tcPr>
        <w:shd w:val="clear" w:color="auto" w:fill="EFF7E4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7B1518"/>
    <w:pPr>
      <w:spacing w:after="0" w:line="240" w:lineRule="auto"/>
    </w:pPr>
    <w:tblPr>
      <w:tblStyleRowBandSize w:val="1"/>
      <w:tblStyleColBandSize w:val="1"/>
      <w:tblBorders>
        <w:top w:val="single" w:sz="4" w:space="0" w:color="FF28FF" w:themeColor="accent1" w:themeTint="99"/>
        <w:left w:val="single" w:sz="4" w:space="0" w:color="FF28FF" w:themeColor="accent1" w:themeTint="99"/>
        <w:bottom w:val="single" w:sz="4" w:space="0" w:color="FF28FF" w:themeColor="accent1" w:themeTint="99"/>
        <w:right w:val="single" w:sz="4" w:space="0" w:color="FF28FF" w:themeColor="accent1" w:themeTint="99"/>
        <w:insideH w:val="single" w:sz="4" w:space="0" w:color="FF28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99" w:themeColor="accent1"/>
          <w:left w:val="single" w:sz="4" w:space="0" w:color="990099" w:themeColor="accent1"/>
          <w:bottom w:val="single" w:sz="4" w:space="0" w:color="990099" w:themeColor="accent1"/>
          <w:right w:val="single" w:sz="4" w:space="0" w:color="990099" w:themeColor="accent1"/>
          <w:insideH w:val="nil"/>
        </w:tcBorders>
        <w:shd w:val="clear" w:color="auto" w:fill="990099" w:themeFill="accent1"/>
      </w:tcPr>
    </w:tblStylePr>
    <w:tblStylePr w:type="lastRow">
      <w:rPr>
        <w:b/>
        <w:bCs/>
      </w:rPr>
      <w:tblPr/>
      <w:tcPr>
        <w:tcBorders>
          <w:top w:val="double" w:sz="4" w:space="0" w:color="FF2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FF" w:themeFill="accent1" w:themeFillTint="33"/>
      </w:tcPr>
    </w:tblStylePr>
    <w:tblStylePr w:type="band1Horz">
      <w:tblPr/>
      <w:tcPr>
        <w:shd w:val="clear" w:color="auto" w:fill="FFB7FF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914C4"/>
    <w:rPr>
      <w:color w:val="990099" w:themeColor="followedHyperlink"/>
      <w:u w:val="single"/>
    </w:rPr>
  </w:style>
  <w:style w:type="paragraph" w:styleId="Revision">
    <w:name w:val="Revision"/>
    <w:hidden/>
    <w:uiPriority w:val="71"/>
    <w:rsid w:val="00C6685F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849">
      <w:bodyDiv w:val="1"/>
      <w:marLeft w:val="99"/>
      <w:marRight w:val="99"/>
      <w:marTop w:val="99"/>
      <w:marBottom w:val="9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TSI\Projects\Word2016SBS\PracticeFiles\Corporate.dotx" TargetMode="External"/></Relationships>
</file>

<file path=word/theme/theme1.xml><?xml version="1.0" encoding="utf-8"?>
<a:theme xmlns:a="http://schemas.openxmlformats.org/drawingml/2006/main" name="OTSI-Corporate">
  <a:themeElements>
    <a:clrScheme name="OTSI-Corporate">
      <a:dk1>
        <a:sysClr val="windowText" lastClr="000000"/>
      </a:dk1>
      <a:lt1>
        <a:sysClr val="window" lastClr="FFFFFF"/>
      </a:lt1>
      <a:dk2>
        <a:srgbClr val="6C126C"/>
      </a:dk2>
      <a:lt2>
        <a:srgbClr val="E5EECB"/>
      </a:lt2>
      <a:accent1>
        <a:srgbClr val="990099"/>
      </a:accent1>
      <a:accent2>
        <a:srgbClr val="E97517"/>
      </a:accent2>
      <a:accent3>
        <a:srgbClr val="F9B527"/>
      </a:accent3>
      <a:accent4>
        <a:srgbClr val="F5EA8F"/>
      </a:accent4>
      <a:accent5>
        <a:srgbClr val="D3E184"/>
      </a:accent5>
      <a:accent6>
        <a:srgbClr val="B1D879"/>
      </a:accent6>
      <a:hlink>
        <a:srgbClr val="990099"/>
      </a:hlink>
      <a:folHlink>
        <a:srgbClr val="990099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ed963139-f1b8-4f00-b246-887165390163">Jaime/Susie Update</St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2E154-F95E-4836-B103-7597184D3C74}"/>
</file>

<file path=customXml/itemProps2.xml><?xml version="1.0" encoding="utf-8"?>
<ds:datastoreItem xmlns:ds="http://schemas.openxmlformats.org/officeDocument/2006/customXml" ds:itemID="{D7B9A2B0-C1C8-494E-ADB3-2F70BC2B76B7}"/>
</file>

<file path=customXml/itemProps3.xml><?xml version="1.0" encoding="utf-8"?>
<ds:datastoreItem xmlns:ds="http://schemas.openxmlformats.org/officeDocument/2006/customXml" ds:itemID="{7DDFCACB-87BF-4BA7-9060-B5DB6EFB136E}"/>
</file>

<file path=customXml/itemProps4.xml><?xml version="1.0" encoding="utf-8"?>
<ds:datastoreItem xmlns:ds="http://schemas.openxmlformats.org/officeDocument/2006/customXml" ds:itemID="{8BC69BA5-D474-4CEB-86C9-563F22EC77CA}"/>
</file>

<file path=docProps/app.xml><?xml version="1.0" encoding="utf-8"?>
<Properties xmlns="http://schemas.openxmlformats.org/officeDocument/2006/extended-properties" xmlns:vt="http://schemas.openxmlformats.org/officeDocument/2006/docPropsVTypes">
  <Template>Corporate</Template>
  <TotalTime>9</TotalTime>
  <Pages>1</Pages>
  <Words>27</Words>
  <Characters>133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CreateBuildingBlocks</vt:lpstr>
    </vt:vector>
  </TitlesOfParts>
  <Manager/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2015-11-23T23:42:00Z</dcterms:created>
  <dcterms:modified xsi:type="dcterms:W3CDTF">2015-11-23T23:53:00Z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IsMyDocuments">
    <vt:bool>true</vt:bool>
  </property>
</Properties>
</file>